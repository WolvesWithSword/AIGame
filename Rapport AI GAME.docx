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536"/>
        <w:gridCol w:w="1134"/>
        <w:gridCol w:w="4962"/>
      </w:tblGrid>
      <w:tr w:rsidR="00A81248" w:rsidRPr="006B7126" w14:paraId="36A10203" w14:textId="77777777" w:rsidTr="00002A1B">
        <w:tc>
          <w:tcPr>
            <w:tcW w:w="4536" w:type="dxa"/>
          </w:tcPr>
          <w:p w14:paraId="7C041E19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45039CBE" w14:textId="77777777" w:rsidR="00A81248" w:rsidRPr="006B7126" w:rsidRDefault="00A81248" w:rsidP="00A81248">
            <w:pPr>
              <w:pStyle w:val="Ancredugraphisme"/>
              <w:rPr>
                <w:noProof/>
              </w:rPr>
            </w:pPr>
          </w:p>
        </w:tc>
      </w:tr>
      <w:tr w:rsidR="00A81248" w:rsidRPr="006B7126" w14:paraId="251B066F" w14:textId="77777777" w:rsidTr="00002A1B">
        <w:trPr>
          <w:trHeight w:val="2719"/>
        </w:trPr>
        <w:tc>
          <w:tcPr>
            <w:tcW w:w="5670" w:type="dxa"/>
            <w:gridSpan w:val="2"/>
          </w:tcPr>
          <w:p w14:paraId="59D6F086" w14:textId="336ED03B" w:rsidR="00A81248" w:rsidRPr="006B7126" w:rsidRDefault="00002A1B" w:rsidP="00C66528">
            <w:pPr>
              <w:pStyle w:val="Titre1"/>
              <w:rPr>
                <w:noProof/>
              </w:rPr>
            </w:pPr>
            <w:r w:rsidRPr="00002A1B">
              <w:rPr>
                <w:noProof/>
                <w:sz w:val="96"/>
              </w:rPr>
              <w:t>Rapport AI GAME</w:t>
            </w:r>
          </w:p>
        </w:tc>
        <w:tc>
          <w:tcPr>
            <w:tcW w:w="4962" w:type="dxa"/>
          </w:tcPr>
          <w:p w14:paraId="25D630CE" w14:textId="1B151F61" w:rsidR="00A81248" w:rsidRPr="006B7126" w:rsidRDefault="00002A1B">
            <w:pPr>
              <w:rPr>
                <w:noProof/>
              </w:rPr>
            </w:pPr>
            <w:r w:rsidRPr="006B7126">
              <w:rPr>
                <w:noProof/>
                <w:lang w:bidi="fr-F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09DAE2F" wp14:editId="74CED30D">
                      <wp:simplePos x="0" y="0"/>
                      <wp:positionH relativeFrom="margin">
                        <wp:posOffset>-4057650</wp:posOffset>
                      </wp:positionH>
                      <wp:positionV relativeFrom="page">
                        <wp:posOffset>-527685</wp:posOffset>
                      </wp:positionV>
                      <wp:extent cx="7772400" cy="10687050"/>
                      <wp:effectExtent l="0" t="0" r="0" b="0"/>
                      <wp:wrapNone/>
                      <wp:docPr id="2" name="Groupe 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96F012" id="Groupe 1" o:spid="_x0000_s1026" alt="&quot;&quot;" style="position:absolute;margin-left:-319.5pt;margin-top:-41.55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">
                      <v:shape id="Form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</w:tr>
      <w:tr w:rsidR="00A81248" w:rsidRPr="006B7126" w14:paraId="06D80252" w14:textId="77777777" w:rsidTr="00002A1B">
        <w:trPr>
          <w:trHeight w:val="9076"/>
        </w:trPr>
        <w:tc>
          <w:tcPr>
            <w:tcW w:w="4536" w:type="dxa"/>
          </w:tcPr>
          <w:p w14:paraId="18D2A1A0" w14:textId="02FF66BD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638F2DAC" w14:textId="77777777" w:rsidR="00A81248" w:rsidRPr="006B7126" w:rsidRDefault="00A81248">
            <w:pPr>
              <w:rPr>
                <w:noProof/>
              </w:rPr>
            </w:pPr>
          </w:p>
        </w:tc>
      </w:tr>
      <w:tr w:rsidR="00A81248" w:rsidRPr="006B7126" w14:paraId="533C34BD" w14:textId="77777777" w:rsidTr="00002A1B">
        <w:trPr>
          <w:trHeight w:val="1299"/>
        </w:trPr>
        <w:tc>
          <w:tcPr>
            <w:tcW w:w="4536" w:type="dxa"/>
          </w:tcPr>
          <w:p w14:paraId="27DDA74F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225C8A8E" w14:textId="67F0B1ED" w:rsidR="00A81248" w:rsidRPr="006B7126" w:rsidRDefault="00A81248" w:rsidP="00C66528">
            <w:pPr>
              <w:pStyle w:val="Titre2"/>
              <w:rPr>
                <w:noProof/>
              </w:rPr>
            </w:pPr>
          </w:p>
        </w:tc>
      </w:tr>
      <w:tr w:rsidR="00A81248" w:rsidRPr="00002A1B" w14:paraId="1CA3515E" w14:textId="77777777" w:rsidTr="00002A1B">
        <w:trPr>
          <w:trHeight w:val="1402"/>
        </w:trPr>
        <w:tc>
          <w:tcPr>
            <w:tcW w:w="4536" w:type="dxa"/>
          </w:tcPr>
          <w:p w14:paraId="47C0179E" w14:textId="77777777" w:rsidR="00A81248" w:rsidRPr="006B7126" w:rsidRDefault="00A81248">
            <w:pPr>
              <w:rPr>
                <w:noProof/>
              </w:rPr>
            </w:pPr>
          </w:p>
        </w:tc>
        <w:tc>
          <w:tcPr>
            <w:tcW w:w="6096" w:type="dxa"/>
            <w:gridSpan w:val="2"/>
          </w:tcPr>
          <w:p w14:paraId="4EF6AA51" w14:textId="77777777" w:rsidR="00002A1B" w:rsidRPr="00002A1B" w:rsidRDefault="00002A1B" w:rsidP="00002A1B">
            <w:pPr>
              <w:pStyle w:val="Titre2"/>
              <w:rPr>
                <w:noProof/>
                <w:sz w:val="40"/>
                <w:szCs w:val="24"/>
                <w:lang w:val="en-US"/>
              </w:rPr>
            </w:pPr>
            <w:r w:rsidRPr="00002A1B">
              <w:rPr>
                <w:noProof/>
                <w:sz w:val="40"/>
                <w:szCs w:val="24"/>
                <w:lang w:val="en-US"/>
              </w:rPr>
              <w:t xml:space="preserve">Yohann TOGNETTI </w:t>
            </w:r>
          </w:p>
          <w:p w14:paraId="33714CFD" w14:textId="56A9E658" w:rsidR="00002A1B" w:rsidRPr="00002A1B" w:rsidRDefault="00002A1B" w:rsidP="00002A1B">
            <w:pPr>
              <w:pStyle w:val="Titre2"/>
              <w:rPr>
                <w:noProof/>
                <w:lang w:val="en-US"/>
              </w:rPr>
            </w:pPr>
            <w:r w:rsidRPr="00002A1B">
              <w:rPr>
                <w:noProof/>
                <w:sz w:val="40"/>
                <w:szCs w:val="24"/>
                <w:lang w:val="en-US"/>
              </w:rPr>
              <w:t>Yann MARTIN D’ESCRIENNE</w:t>
            </w:r>
          </w:p>
        </w:tc>
      </w:tr>
    </w:tbl>
    <w:p w14:paraId="40753341" w14:textId="77777777" w:rsidR="000C4ED1" w:rsidRPr="00002A1B" w:rsidRDefault="000C4ED1">
      <w:pPr>
        <w:rPr>
          <w:noProof/>
          <w:lang w:val="en-US"/>
        </w:rPr>
      </w:pPr>
    </w:p>
    <w:tbl>
      <w:tblPr>
        <w:tblW w:w="10666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1"/>
        <w:gridCol w:w="4912"/>
        <w:gridCol w:w="4912"/>
        <w:gridCol w:w="421"/>
      </w:tblGrid>
      <w:tr w:rsidR="001205A1" w:rsidRPr="00002A1B" w14:paraId="24C62436" w14:textId="77777777" w:rsidTr="00A24793">
        <w:trPr>
          <w:trHeight w:val="441"/>
        </w:trPr>
        <w:tc>
          <w:tcPr>
            <w:tcW w:w="421" w:type="dxa"/>
            <w:shd w:val="clear" w:color="auto" w:fill="EDF0F4" w:themeFill="accent3"/>
          </w:tcPr>
          <w:p w14:paraId="6B3C0F9D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7A2FF36A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912" w:type="dxa"/>
            <w:shd w:val="clear" w:color="auto" w:fill="EDF0F4" w:themeFill="accent3"/>
          </w:tcPr>
          <w:p w14:paraId="1C9A339A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62BA6BCB" w14:textId="77777777" w:rsidR="00A81248" w:rsidRPr="00002A1B" w:rsidRDefault="00A81248">
            <w:pPr>
              <w:rPr>
                <w:noProof/>
                <w:lang w:val="en-US"/>
              </w:rPr>
            </w:pPr>
          </w:p>
        </w:tc>
      </w:tr>
      <w:tr w:rsidR="00002A1B" w:rsidRPr="008B0944" w14:paraId="2C7A39EB" w14:textId="77777777" w:rsidTr="008270FC">
        <w:trPr>
          <w:trHeight w:val="4933"/>
        </w:trPr>
        <w:tc>
          <w:tcPr>
            <w:tcW w:w="421" w:type="dxa"/>
            <w:shd w:val="clear" w:color="auto" w:fill="EDF0F4" w:themeFill="accent3"/>
          </w:tcPr>
          <w:p w14:paraId="606800CF" w14:textId="77777777" w:rsidR="00002A1B" w:rsidRPr="00002A1B" w:rsidRDefault="00002A1B">
            <w:pPr>
              <w:rPr>
                <w:noProof/>
                <w:lang w:val="en-US"/>
              </w:rPr>
            </w:pPr>
          </w:p>
        </w:tc>
        <w:tc>
          <w:tcPr>
            <w:tcW w:w="9824" w:type="dxa"/>
            <w:gridSpan w:val="2"/>
            <w:vMerge w:val="restart"/>
            <w:shd w:val="clear" w:color="auto" w:fill="EDF0F4" w:themeFill="accent3"/>
          </w:tcPr>
          <w:p w14:paraId="10F3F332" w14:textId="4F15CA62" w:rsidR="00002A1B" w:rsidRPr="006B7126" w:rsidRDefault="00002A1B" w:rsidP="001205A1">
            <w:pPr>
              <w:pStyle w:val="Titre3"/>
              <w:rPr>
                <w:noProof/>
              </w:rPr>
            </w:pPr>
            <w:r>
              <w:rPr>
                <w:noProof/>
              </w:rPr>
              <w:t>DESCRIPTION DE NOTRE IA</w:t>
            </w:r>
          </w:p>
          <w:p w14:paraId="79C59183" w14:textId="77777777" w:rsidR="00002A1B" w:rsidRPr="006B7126" w:rsidRDefault="00002A1B" w:rsidP="001205A1">
            <w:pPr>
              <w:pStyle w:val="Titre4"/>
              <w:rPr>
                <w:noProof/>
              </w:rPr>
            </w:pPr>
          </w:p>
          <w:p w14:paraId="5ECECF8F" w14:textId="0C55F005" w:rsidR="00002A1B" w:rsidRPr="00002A1B" w:rsidRDefault="00002A1B" w:rsidP="004F420A">
            <w:pPr>
              <w:pStyle w:val="Titre4"/>
              <w:spacing w:after="120"/>
              <w:rPr>
                <w:b/>
                <w:bCs/>
                <w:noProof/>
              </w:rPr>
            </w:pPr>
            <w:r w:rsidRPr="00002A1B">
              <w:rPr>
                <w:b/>
                <w:bCs/>
                <w:noProof/>
              </w:rPr>
              <w:t xml:space="preserve">Fonction d’évaluation : </w:t>
            </w:r>
          </w:p>
          <w:p w14:paraId="48F6DB0D" w14:textId="39EE588D" w:rsidR="00002A1B" w:rsidRPr="00002A1B" w:rsidRDefault="00002A1B" w:rsidP="00002A1B">
            <w:r>
              <w:t xml:space="preserve">La fonction d’évaluation de notre IA est la fonction d’évaluation </w:t>
            </w:r>
            <w:proofErr w:type="spellStart"/>
            <w:r>
              <w:t>naîve</w:t>
            </w:r>
            <w:proofErr w:type="spellEnd"/>
            <w:r>
              <w:t xml:space="preserve">, c-à-d : </w:t>
            </w:r>
          </w:p>
          <w:p w14:paraId="1E56EC62" w14:textId="0A87902E" w:rsidR="00002A1B" w:rsidRDefault="00002A1B" w:rsidP="00002A1B">
            <w:pPr>
              <w:rPr>
                <w:noProof/>
              </w:rPr>
            </w:pPr>
            <w:r w:rsidRPr="00002A1B">
              <w:rPr>
                <w:noProof/>
              </w:rPr>
              <w:drawing>
                <wp:inline distT="0" distB="0" distL="0" distR="0" wp14:anchorId="5D3EC404" wp14:editId="4BF2BAA0">
                  <wp:extent cx="5570703" cy="838273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0703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2EA5D" w14:textId="4EF3ED49" w:rsidR="00422806" w:rsidRDefault="00422806" w:rsidP="00002A1B">
            <w:pPr>
              <w:rPr>
                <w:noProof/>
              </w:rPr>
            </w:pPr>
            <w:r>
              <w:rPr>
                <w:noProof/>
              </w:rPr>
              <w:t>De plus, même lorsque l’</w:t>
            </w:r>
            <w:r w:rsidR="005A4F06">
              <w:rPr>
                <w:noProof/>
              </w:rPr>
              <w:t>IA</w:t>
            </w:r>
            <w:r>
              <w:rPr>
                <w:noProof/>
              </w:rPr>
              <w:t xml:space="preserve"> trouve un </w:t>
            </w:r>
            <w:r w:rsidRPr="00422806">
              <w:rPr>
                <w:b/>
                <w:bCs/>
                <w:noProof/>
              </w:rPr>
              <w:t>coup gagnant</w:t>
            </w:r>
            <w:r>
              <w:rPr>
                <w:noProof/>
              </w:rPr>
              <w:t xml:space="preserve">, on cherche alors à maximser l’écart de points. </w:t>
            </w:r>
          </w:p>
          <w:p w14:paraId="7EE2F736" w14:textId="05052063" w:rsidR="004F420A" w:rsidRDefault="004F420A" w:rsidP="00002A1B">
            <w:pPr>
              <w:rPr>
                <w:noProof/>
              </w:rPr>
            </w:pPr>
            <w:r>
              <w:rPr>
                <w:noProof/>
              </w:rPr>
              <w:t>Nous avons essayer un fonction d’évaluation plus complexe mais aucun gain significatif s’est fait ressentir</w:t>
            </w:r>
            <w:r w:rsidR="007C535F">
              <w:rPr>
                <w:noProof/>
              </w:rPr>
              <w:t xml:space="preserve">, l’IA avait d’ailleurs tendance à perdre plus souvent. </w:t>
            </w:r>
          </w:p>
          <w:p w14:paraId="4F3FCACA" w14:textId="77777777" w:rsidR="00002A1B" w:rsidRDefault="00002A1B" w:rsidP="00002A1B">
            <w:pPr>
              <w:rPr>
                <w:noProof/>
              </w:rPr>
            </w:pPr>
          </w:p>
          <w:p w14:paraId="064871E3" w14:textId="77777777" w:rsidR="005A4F06" w:rsidRDefault="005A4F06" w:rsidP="004F420A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5A4F06">
              <w:rPr>
                <w:b/>
                <w:bCs/>
                <w:noProof/>
                <w:sz w:val="28"/>
                <w:szCs w:val="28"/>
              </w:rPr>
              <w:t xml:space="preserve">Profondeur Dynamique : </w:t>
            </w:r>
          </w:p>
          <w:p w14:paraId="1577A2F3" w14:textId="77777777" w:rsidR="005A4F06" w:rsidRDefault="005A4F06" w:rsidP="00002A1B">
            <w:pPr>
              <w:rPr>
                <w:noProof/>
              </w:rPr>
            </w:pPr>
            <w:r>
              <w:rPr>
                <w:noProof/>
              </w:rPr>
              <w:t xml:space="preserve">Notre IA possède un </w:t>
            </w:r>
            <w:r w:rsidRPr="005A4F06">
              <w:rPr>
                <w:b/>
                <w:bCs/>
                <w:noProof/>
              </w:rPr>
              <w:t>profondeur de base de 9</w:t>
            </w:r>
            <w:r>
              <w:rPr>
                <w:noProof/>
              </w:rPr>
              <w:t xml:space="preserve">. Mais un système de profondeur dynamique à été mis en place. En effet lorsque le coup précédent de l’IA à pris moins de </w:t>
            </w:r>
            <w:r w:rsidRPr="005A4F06">
              <w:rPr>
                <w:b/>
                <w:bCs/>
                <w:noProof/>
              </w:rPr>
              <w:t>450 ms, la profondeur augmente</w:t>
            </w:r>
            <w:r>
              <w:rPr>
                <w:noProof/>
              </w:rPr>
              <w:t xml:space="preserve"> alors de 1 (de 2 si moins de 10ms). De même lorsque l’IA prend trop de temps pour réfléchier (env 1,3) </w:t>
            </w:r>
            <w:r w:rsidRPr="005A4F06">
              <w:rPr>
                <w:b/>
                <w:bCs/>
                <w:noProof/>
              </w:rPr>
              <w:t>la profondeur diminue alors de 1</w:t>
            </w:r>
            <w:r>
              <w:rPr>
                <w:noProof/>
              </w:rPr>
              <w:t xml:space="preserve"> pour ne pas trop dépasser la règle des deux secondes. </w:t>
            </w:r>
          </w:p>
          <w:p w14:paraId="5186FC68" w14:textId="4259EAA6" w:rsidR="005A4F06" w:rsidRDefault="005A4F06" w:rsidP="00002A1B">
            <w:pPr>
              <w:rPr>
                <w:noProof/>
              </w:rPr>
            </w:pPr>
            <w:r>
              <w:rPr>
                <w:noProof/>
              </w:rPr>
              <w:t xml:space="preserve">Elle possède également une </w:t>
            </w:r>
            <w:r w:rsidRPr="005A4F06">
              <w:rPr>
                <w:b/>
                <w:bCs/>
                <w:noProof/>
              </w:rPr>
              <w:t>profondeur minimale lorsque le tableau de jeu se réduit</w:t>
            </w:r>
            <w:r>
              <w:rPr>
                <w:noProof/>
              </w:rPr>
              <w:t xml:space="preserve"> car à ce moment, le temps de calcul réduit généralement drastiquement. A ce moment, on atteind généralement la profondeur maximale (22)</w:t>
            </w:r>
          </w:p>
          <w:p w14:paraId="0E8BC54A" w14:textId="231C5956" w:rsidR="004F420A" w:rsidRDefault="004F420A" w:rsidP="00002A1B">
            <w:pPr>
              <w:rPr>
                <w:noProof/>
              </w:rPr>
            </w:pPr>
          </w:p>
          <w:p w14:paraId="119C0D97" w14:textId="08B079EE" w:rsidR="004F420A" w:rsidRDefault="004F420A" w:rsidP="004F420A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4F420A">
              <w:rPr>
                <w:b/>
                <w:bCs/>
                <w:noProof/>
                <w:sz w:val="28"/>
                <w:szCs w:val="28"/>
              </w:rPr>
              <w:t>Multi-Thread :</w:t>
            </w:r>
          </w:p>
          <w:p w14:paraId="75425DCC" w14:textId="30B824DF" w:rsidR="004F420A" w:rsidRDefault="004F420A" w:rsidP="004F420A">
            <w:pPr>
              <w:rPr>
                <w:noProof/>
              </w:rPr>
            </w:pPr>
            <w:r>
              <w:rPr>
                <w:noProof/>
              </w:rPr>
              <w:t xml:space="preserve">Notre IA utiliser un multi-thread basique en créant un thread par position de jeu de départ, soit </w:t>
            </w:r>
            <w:r w:rsidRPr="004F420A">
              <w:rPr>
                <w:b/>
                <w:bCs/>
                <w:noProof/>
              </w:rPr>
              <w:t>12 thread au début</w:t>
            </w:r>
            <w:r>
              <w:rPr>
                <w:noProof/>
              </w:rPr>
              <w:t xml:space="preserve"> puis </w:t>
            </w:r>
            <w:r w:rsidRPr="004F420A">
              <w:rPr>
                <w:b/>
                <w:bCs/>
                <w:noProof/>
              </w:rPr>
              <w:t>6 quand le tableau est réduit</w:t>
            </w:r>
            <w:r>
              <w:rPr>
                <w:noProof/>
              </w:rPr>
              <w:t xml:space="preserve">. Le thread vont alors faire un </w:t>
            </w:r>
            <w:r w:rsidRPr="004F420A">
              <w:rPr>
                <w:b/>
                <w:bCs/>
                <w:noProof/>
              </w:rPr>
              <w:t>min-max</w:t>
            </w:r>
            <w:r>
              <w:rPr>
                <w:noProof/>
              </w:rPr>
              <w:t xml:space="preserve"> classique avec des </w:t>
            </w:r>
            <w:r w:rsidRPr="004F420A">
              <w:rPr>
                <w:b/>
                <w:bCs/>
                <w:noProof/>
              </w:rPr>
              <w:t>coupes Alpha-Beta</w:t>
            </w:r>
            <w:r>
              <w:rPr>
                <w:b/>
                <w:bCs/>
                <w:noProof/>
              </w:rPr>
              <w:t xml:space="preserve">. </w:t>
            </w:r>
            <w:r>
              <w:rPr>
                <w:noProof/>
              </w:rPr>
              <w:t>Les threads vont alors écrire leur résultat dans un tableau du thread principal et le min ou le max sera choisi selon le joueur.</w:t>
            </w:r>
          </w:p>
          <w:p w14:paraId="236B4D9D" w14:textId="668D4844" w:rsidR="007C535F" w:rsidRDefault="007C535F" w:rsidP="004F420A">
            <w:pPr>
              <w:rPr>
                <w:noProof/>
              </w:rPr>
            </w:pPr>
          </w:p>
          <w:p w14:paraId="551A3670" w14:textId="6FB6E2DF" w:rsidR="007C535F" w:rsidRDefault="007C535F" w:rsidP="007C535F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7C535F">
              <w:rPr>
                <w:b/>
                <w:bCs/>
                <w:noProof/>
                <w:sz w:val="28"/>
                <w:szCs w:val="28"/>
              </w:rPr>
              <w:t>Entrée de jeu</w:t>
            </w:r>
            <w:r>
              <w:rPr>
                <w:b/>
                <w:bCs/>
                <w:noProof/>
                <w:sz w:val="28"/>
                <w:szCs w:val="28"/>
              </w:rPr>
              <w:t> :</w:t>
            </w:r>
          </w:p>
          <w:p w14:paraId="562A65BE" w14:textId="0EC0E25A" w:rsidR="007C535F" w:rsidRDefault="007C535F" w:rsidP="007C535F">
            <w:pPr>
              <w:spacing w:after="120"/>
              <w:rPr>
                <w:noProof/>
              </w:rPr>
            </w:pPr>
            <w:r>
              <w:rPr>
                <w:noProof/>
              </w:rPr>
              <w:t xml:space="preserve">Suite à des tests avec des grandes profondeur, il s’est avéré que commencer avec un coup sur la position 6 en joueur P1 était le plus rentable. De même, en joueur P2, certains coups sont plus avantageux. Il suivent le calcul si dessous : </w:t>
            </w:r>
          </w:p>
          <w:p w14:paraId="46C563A5" w14:textId="3230A43D" w:rsidR="007C535F" w:rsidRDefault="007C535F" w:rsidP="007C535F">
            <w:pPr>
              <w:pStyle w:val="Paragraphedeliste"/>
              <w:numPr>
                <w:ilvl w:val="0"/>
                <w:numId w:val="1"/>
              </w:numPr>
              <w:spacing w:after="120"/>
              <w:rPr>
                <w:noProof/>
              </w:rPr>
            </w:pPr>
            <w:r>
              <w:rPr>
                <w:noProof/>
              </w:rPr>
              <w:t>Si le joueur 1 joue P tel que P%5 =&lt; 2 alors P2 doit jouer P’ = (P +9) %2</w:t>
            </w:r>
            <w:r w:rsidR="00697D73">
              <w:rPr>
                <w:noProof/>
              </w:rPr>
              <w:t>5</w:t>
            </w:r>
          </w:p>
          <w:p w14:paraId="08FDE3E4" w14:textId="28998CB4" w:rsidR="008B0944" w:rsidRDefault="007C535F" w:rsidP="008B0944">
            <w:pPr>
              <w:pStyle w:val="Paragraphedeliste"/>
              <w:numPr>
                <w:ilvl w:val="0"/>
                <w:numId w:val="1"/>
              </w:numPr>
              <w:spacing w:after="120"/>
              <w:rPr>
                <w:noProof/>
              </w:rPr>
            </w:pPr>
            <w:r>
              <w:rPr>
                <w:noProof/>
              </w:rPr>
              <w:t xml:space="preserve">Si le joueur 1 joue P tel que P%5 &gt; 2 </w:t>
            </w:r>
            <w:r w:rsidR="00DF21E3">
              <w:rPr>
                <w:noProof/>
              </w:rPr>
              <w:t>alors P2 doit jouer P’ = (P+19) %25</w:t>
            </w:r>
          </w:p>
          <w:p w14:paraId="25B7A6B1" w14:textId="578C8366" w:rsidR="008B0944" w:rsidRDefault="008B0944" w:rsidP="008B0944">
            <w:pPr>
              <w:spacing w:after="120"/>
              <w:rPr>
                <w:noProof/>
              </w:rPr>
            </w:pPr>
          </w:p>
          <w:p w14:paraId="4499C103" w14:textId="4E9A5D71" w:rsidR="008B0944" w:rsidRDefault="008B0944" w:rsidP="008B0944">
            <w:pPr>
              <w:spacing w:after="120"/>
              <w:rPr>
                <w:b/>
                <w:bCs/>
                <w:noProof/>
                <w:sz w:val="28"/>
                <w:szCs w:val="28"/>
              </w:rPr>
            </w:pPr>
            <w:r w:rsidRPr="008B0944">
              <w:rPr>
                <w:b/>
                <w:bCs/>
                <w:noProof/>
                <w:sz w:val="28"/>
                <w:szCs w:val="28"/>
              </w:rPr>
              <w:t xml:space="preserve">Optimisation de compilation : </w:t>
            </w:r>
          </w:p>
          <w:p w14:paraId="5223835B" w14:textId="7800BDBC" w:rsidR="008B0944" w:rsidRDefault="008B0944" w:rsidP="008B0944">
            <w:pPr>
              <w:spacing w:after="120"/>
              <w:rPr>
                <w:noProof/>
              </w:rPr>
            </w:pPr>
            <w:r w:rsidRPr="008B0944">
              <w:rPr>
                <w:noProof/>
              </w:rPr>
              <w:t>Nous avons utiliser une c</w:t>
            </w:r>
            <w:r>
              <w:rPr>
                <w:noProof/>
              </w:rPr>
              <w:t>ompilation optimisé avec d’obtenir un temps de réponse plus rapide. Voici la commande gcc :</w:t>
            </w:r>
          </w:p>
          <w:p w14:paraId="4F7BCEFB" w14:textId="453A26B0" w:rsidR="008B0944" w:rsidRPr="008B0944" w:rsidRDefault="008B0944" w:rsidP="008B0944">
            <w:pPr>
              <w:spacing w:after="120"/>
              <w:rPr>
                <w:noProof/>
                <w:sz w:val="26"/>
                <w:szCs w:val="26"/>
                <w:lang w:val="en-US"/>
              </w:rPr>
            </w:pPr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g++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-stack-protector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-pie -no-pie -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fno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-pic -O3 -static -Wall *.</w:t>
            </w:r>
            <w:proofErr w:type="spellStart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>cpp</w:t>
            </w:r>
            <w:proofErr w:type="spellEnd"/>
            <w:r w:rsidRPr="008B0944">
              <w:rPr>
                <w:rFonts w:ascii="Helvetica" w:hAnsi="Helvetica" w:cs="Helvetica"/>
                <w:color w:val="DCDDDE"/>
                <w:sz w:val="26"/>
                <w:szCs w:val="26"/>
                <w:shd w:val="clear" w:color="auto" w:fill="36393F"/>
                <w:lang w:val="en-US"/>
              </w:rPr>
              <w:t xml:space="preserve"> -o program</w:t>
            </w:r>
          </w:p>
          <w:p w14:paraId="747CB84A" w14:textId="77777777" w:rsidR="007C535F" w:rsidRPr="008B0944" w:rsidRDefault="007C535F" w:rsidP="004F420A">
            <w:pPr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637279DC" w14:textId="29B2F5A8" w:rsidR="005A4F06" w:rsidRPr="008B0944" w:rsidRDefault="005A4F06" w:rsidP="00002A1B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39B9EB07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</w:tr>
      <w:tr w:rsidR="00002A1B" w:rsidRPr="008B0944" w14:paraId="676010A8" w14:textId="77777777" w:rsidTr="002A144A">
        <w:trPr>
          <w:trHeight w:val="8947"/>
        </w:trPr>
        <w:tc>
          <w:tcPr>
            <w:tcW w:w="421" w:type="dxa"/>
            <w:shd w:val="clear" w:color="auto" w:fill="EDF0F4" w:themeFill="accent3"/>
          </w:tcPr>
          <w:p w14:paraId="680CC60F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  <w:tc>
          <w:tcPr>
            <w:tcW w:w="9824" w:type="dxa"/>
            <w:gridSpan w:val="2"/>
            <w:vMerge/>
            <w:shd w:val="clear" w:color="auto" w:fill="EDF0F4" w:themeFill="accent3"/>
          </w:tcPr>
          <w:p w14:paraId="4202C336" w14:textId="37802F8D" w:rsidR="00002A1B" w:rsidRPr="008B0944" w:rsidRDefault="00002A1B" w:rsidP="00002A1B">
            <w:pPr>
              <w:rPr>
                <w:noProof/>
                <w:lang w:val="en-US"/>
              </w:rPr>
            </w:pPr>
          </w:p>
        </w:tc>
        <w:tc>
          <w:tcPr>
            <w:tcW w:w="421" w:type="dxa"/>
            <w:shd w:val="clear" w:color="auto" w:fill="EDF0F4" w:themeFill="accent3"/>
          </w:tcPr>
          <w:p w14:paraId="7F07C010" w14:textId="77777777" w:rsidR="00002A1B" w:rsidRPr="008B0944" w:rsidRDefault="00002A1B">
            <w:pPr>
              <w:rPr>
                <w:noProof/>
                <w:lang w:val="en-US"/>
              </w:rPr>
            </w:pPr>
          </w:p>
        </w:tc>
      </w:tr>
    </w:tbl>
    <w:p w14:paraId="6D8F1C7F" w14:textId="459191E7" w:rsidR="00002A1B" w:rsidRPr="008B0944" w:rsidRDefault="00002A1B" w:rsidP="00002A1B">
      <w:pPr>
        <w:tabs>
          <w:tab w:val="left" w:pos="8676"/>
        </w:tabs>
        <w:rPr>
          <w:lang w:val="en-US"/>
        </w:rPr>
      </w:pPr>
    </w:p>
    <w:sectPr w:rsidR="00002A1B" w:rsidRPr="008B0944" w:rsidSect="00A31A5B">
      <w:footerReference w:type="even" r:id="rId12"/>
      <w:footerReference w:type="default" r:id="rId13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4374F" w14:textId="77777777" w:rsidR="00447B2C" w:rsidRDefault="00447B2C" w:rsidP="001205A1">
      <w:r>
        <w:separator/>
      </w:r>
    </w:p>
  </w:endnote>
  <w:endnote w:type="continuationSeparator" w:id="0">
    <w:p w14:paraId="0341F803" w14:textId="77777777" w:rsidR="00447B2C" w:rsidRDefault="00447B2C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1697884697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89F0ABE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7B0740">
          <w:rPr>
            <w:rStyle w:val="Numrodepage"/>
            <w:noProof/>
            <w:lang w:bidi="fr-FR"/>
          </w:rPr>
          <w:t>2</w:t>
        </w:r>
        <w:r>
          <w:rPr>
            <w:rStyle w:val="Numrodepage"/>
            <w:lang w:bidi="fr-FR"/>
          </w:rPr>
          <w:fldChar w:fldCharType="end"/>
        </w:r>
      </w:p>
    </w:sdtContent>
  </w:sdt>
  <w:p w14:paraId="086C043A" w14:textId="77777777" w:rsidR="001205A1" w:rsidRDefault="001205A1" w:rsidP="001205A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umrodepage"/>
      </w:rPr>
      <w:id w:val="-1041358343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76A4C2FA" w14:textId="77777777" w:rsidR="001205A1" w:rsidRDefault="001205A1" w:rsidP="001739D4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  <w:lang w:bidi="fr-FR"/>
          </w:rPr>
          <w:fldChar w:fldCharType="begin"/>
        </w:r>
        <w:r>
          <w:rPr>
            <w:rStyle w:val="Numrodepage"/>
            <w:lang w:bidi="fr-FR"/>
          </w:rPr>
          <w:instrText xml:space="preserve"> PAGE </w:instrText>
        </w:r>
        <w:r>
          <w:rPr>
            <w:rStyle w:val="Numrodepage"/>
            <w:lang w:bidi="fr-FR"/>
          </w:rPr>
          <w:fldChar w:fldCharType="separate"/>
        </w:r>
        <w:r w:rsidR="00A84125">
          <w:rPr>
            <w:rStyle w:val="Numrodepage"/>
            <w:noProof/>
            <w:lang w:bidi="fr-FR"/>
          </w:rPr>
          <w:t>4</w:t>
        </w:r>
        <w:r>
          <w:rPr>
            <w:rStyle w:val="Numrodepage"/>
            <w:lang w:bidi="fr-FR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678"/>
      <w:gridCol w:w="5980"/>
    </w:tblGrid>
    <w:tr w:rsidR="001205A1" w:rsidRPr="00002A1B" w14:paraId="763C654A" w14:textId="77777777" w:rsidTr="00002A1B">
      <w:tc>
        <w:tcPr>
          <w:tcW w:w="4678" w:type="dxa"/>
        </w:tcPr>
        <w:p w14:paraId="29D8E57C" w14:textId="37FF8DDA" w:rsidR="001205A1" w:rsidRPr="001205A1" w:rsidRDefault="00002A1B" w:rsidP="00002A1B">
          <w:pPr>
            <w:pStyle w:val="Pieddepage"/>
            <w:tabs>
              <w:tab w:val="clear" w:pos="4680"/>
              <w:tab w:val="clear" w:pos="9360"/>
              <w:tab w:val="right" w:pos="5329"/>
            </w:tabs>
          </w:pPr>
          <w:r>
            <w:t>Rapport AI GAME</w:t>
          </w:r>
        </w:p>
      </w:tc>
      <w:tc>
        <w:tcPr>
          <w:tcW w:w="5980" w:type="dxa"/>
        </w:tcPr>
        <w:p w14:paraId="00E898D9" w14:textId="6E9D5614" w:rsidR="001205A1" w:rsidRPr="00002A1B" w:rsidRDefault="00002A1B" w:rsidP="00A31A5B">
          <w:pPr>
            <w:pStyle w:val="Pieddepage"/>
            <w:rPr>
              <w:lang w:val="en-US"/>
            </w:rPr>
          </w:pPr>
          <w:r w:rsidRPr="00002A1B">
            <w:rPr>
              <w:lang w:val="en-US"/>
            </w:rPr>
            <w:t>Yohann TOGNETTI, Yann MARTIN D</w:t>
          </w:r>
          <w:r>
            <w:rPr>
              <w:lang w:val="en-US"/>
            </w:rPr>
            <w:t>’ESCRIENNE</w:t>
          </w:r>
        </w:p>
      </w:tc>
    </w:tr>
  </w:tbl>
  <w:p w14:paraId="0606CB63" w14:textId="77777777" w:rsidR="001205A1" w:rsidRPr="00002A1B" w:rsidRDefault="001205A1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E8645" w14:textId="77777777" w:rsidR="00447B2C" w:rsidRDefault="00447B2C" w:rsidP="001205A1">
      <w:r>
        <w:separator/>
      </w:r>
    </w:p>
  </w:footnote>
  <w:footnote w:type="continuationSeparator" w:id="0">
    <w:p w14:paraId="209C4F9D" w14:textId="77777777" w:rsidR="00447B2C" w:rsidRDefault="00447B2C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E4110"/>
    <w:multiLevelType w:val="hybridMultilevel"/>
    <w:tmpl w:val="78AE106C"/>
    <w:lvl w:ilvl="0" w:tplc="80943FB6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1B"/>
    <w:rsid w:val="00002A1B"/>
    <w:rsid w:val="000C4ED1"/>
    <w:rsid w:val="001205A1"/>
    <w:rsid w:val="002560A5"/>
    <w:rsid w:val="002877E8"/>
    <w:rsid w:val="002B0D15"/>
    <w:rsid w:val="002E7C4E"/>
    <w:rsid w:val="0031055C"/>
    <w:rsid w:val="00371EE1"/>
    <w:rsid w:val="003A798E"/>
    <w:rsid w:val="00422806"/>
    <w:rsid w:val="00425A99"/>
    <w:rsid w:val="00447B2C"/>
    <w:rsid w:val="004F420A"/>
    <w:rsid w:val="005A4F06"/>
    <w:rsid w:val="005E6B25"/>
    <w:rsid w:val="005F4F46"/>
    <w:rsid w:val="00697D73"/>
    <w:rsid w:val="006B7126"/>
    <w:rsid w:val="006C60E6"/>
    <w:rsid w:val="007B0740"/>
    <w:rsid w:val="007C1BAB"/>
    <w:rsid w:val="007C535F"/>
    <w:rsid w:val="008270FC"/>
    <w:rsid w:val="008B0944"/>
    <w:rsid w:val="00A15CF7"/>
    <w:rsid w:val="00A24793"/>
    <w:rsid w:val="00A31A5B"/>
    <w:rsid w:val="00A50993"/>
    <w:rsid w:val="00A81248"/>
    <w:rsid w:val="00A84125"/>
    <w:rsid w:val="00C66528"/>
    <w:rsid w:val="00C673F6"/>
    <w:rsid w:val="00C915F0"/>
    <w:rsid w:val="00CF301A"/>
    <w:rsid w:val="00DF21E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816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itre1">
    <w:name w:val="heading 1"/>
    <w:basedOn w:val="Normal"/>
    <w:next w:val="Normal"/>
    <w:link w:val="Titre1C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itre4">
    <w:name w:val="heading 4"/>
    <w:basedOn w:val="Normal"/>
    <w:next w:val="Normal"/>
    <w:link w:val="Titre4Car"/>
    <w:uiPriority w:val="3"/>
    <w:qFormat/>
    <w:rsid w:val="008270F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itre5">
    <w:name w:val="heading 5"/>
    <w:basedOn w:val="Normal"/>
    <w:next w:val="Normal"/>
    <w:link w:val="Titre5Car"/>
    <w:uiPriority w:val="4"/>
    <w:qFormat/>
    <w:rsid w:val="008270FC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itre1Car">
    <w:name w:val="Titre 1 Car"/>
    <w:basedOn w:val="Policepardfaut"/>
    <w:link w:val="Titre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Ancredugraphisme">
    <w:name w:val="Ancre du graphisme"/>
    <w:basedOn w:val="Normal"/>
    <w:uiPriority w:val="7"/>
    <w:qFormat/>
    <w:rsid w:val="00A81248"/>
    <w:rPr>
      <w:sz w:val="10"/>
    </w:rPr>
  </w:style>
  <w:style w:type="character" w:customStyle="1" w:styleId="Titre3Car">
    <w:name w:val="Titre 3 Car"/>
    <w:basedOn w:val="Policepardfaut"/>
    <w:link w:val="Titre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itre4Car">
    <w:name w:val="Titre 4 Car"/>
    <w:basedOn w:val="Policepardfaut"/>
    <w:link w:val="Titre4"/>
    <w:uiPriority w:val="3"/>
    <w:rsid w:val="008270F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e">
    <w:name w:val="Texte"/>
    <w:basedOn w:val="Normal"/>
    <w:uiPriority w:val="5"/>
    <w:qFormat/>
    <w:rsid w:val="008270FC"/>
    <w:rPr>
      <w:i/>
      <w:color w:val="000000" w:themeColor="text1"/>
      <w:sz w:val="26"/>
    </w:rPr>
  </w:style>
  <w:style w:type="paragraph" w:styleId="En-tte">
    <w:name w:val="header"/>
    <w:basedOn w:val="Normal"/>
    <w:link w:val="En-tte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66528"/>
  </w:style>
  <w:style w:type="paragraph" w:styleId="Pieddepage">
    <w:name w:val="footer"/>
    <w:basedOn w:val="Normal"/>
    <w:link w:val="Pieddepage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umrodepage">
    <w:name w:val="page number"/>
    <w:basedOn w:val="Policepardfaut"/>
    <w:uiPriority w:val="99"/>
    <w:semiHidden/>
    <w:rsid w:val="001205A1"/>
  </w:style>
  <w:style w:type="character" w:customStyle="1" w:styleId="Titre5Car">
    <w:name w:val="Titre 5 Car"/>
    <w:basedOn w:val="Policepardfaut"/>
    <w:link w:val="Titre5"/>
    <w:uiPriority w:val="4"/>
    <w:rsid w:val="008270FC"/>
    <w:rPr>
      <w:rFonts w:asciiTheme="majorHAnsi" w:eastAsiaTheme="majorEastAsia" w:hAnsiTheme="majorHAnsi" w:cstheme="majorBidi"/>
      <w:b/>
      <w:color w:val="123869" w:themeColor="accent1"/>
      <w:sz w:val="70"/>
    </w:rPr>
  </w:style>
  <w:style w:type="character" w:styleId="Textedelespacerserv">
    <w:name w:val="Placeholder Text"/>
    <w:basedOn w:val="Policepardfaut"/>
    <w:uiPriority w:val="99"/>
    <w:semiHidden/>
    <w:rsid w:val="00C66528"/>
    <w:rPr>
      <w:color w:val="808080"/>
    </w:rPr>
  </w:style>
  <w:style w:type="character" w:styleId="Accentuation">
    <w:name w:val="Emphasis"/>
    <w:basedOn w:val="Policepardfaut"/>
    <w:uiPriority w:val="20"/>
    <w:qFormat/>
    <w:rsid w:val="00FC49AE"/>
    <w:rPr>
      <w:i w:val="0"/>
      <w:iCs/>
      <w:color w:val="00C1C7" w:themeColor="accent2"/>
    </w:rPr>
  </w:style>
  <w:style w:type="paragraph" w:styleId="Citation">
    <w:name w:val="Quote"/>
    <w:basedOn w:val="Normal"/>
    <w:next w:val="Normal"/>
    <w:link w:val="CitationCar"/>
    <w:uiPriority w:val="29"/>
    <w:qFormat/>
    <w:rsid w:val="008270FC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0"/>
    </w:rPr>
  </w:style>
  <w:style w:type="character" w:customStyle="1" w:styleId="CitationCar">
    <w:name w:val="Citation Car"/>
    <w:basedOn w:val="Policepardfaut"/>
    <w:link w:val="Citation"/>
    <w:uiPriority w:val="29"/>
    <w:rsid w:val="008270FC"/>
    <w:rPr>
      <w:rFonts w:asciiTheme="majorHAnsi" w:hAnsiTheme="majorHAnsi"/>
      <w:iCs/>
      <w:color w:val="123869" w:themeColor="accent1"/>
      <w:sz w:val="70"/>
    </w:rPr>
  </w:style>
  <w:style w:type="paragraph" w:styleId="Paragraphedeliste">
    <w:name w:val="List Paragraph"/>
    <w:basedOn w:val="Normal"/>
    <w:uiPriority w:val="34"/>
    <w:semiHidden/>
    <w:qFormat/>
    <w:rsid w:val="007C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nnm\AppData\Roaming\Microsoft\Templates\Rapport%20d&#8217;&#233;tudiant%20stylis&#233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1140DB-53A9-42F3-9024-4E8417C7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stylisé.dotx</Template>
  <TotalTime>0</TotalTime>
  <Pages>2</Pages>
  <Words>327</Words>
  <Characters>1801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2021-01-29T17:04:00Z</dcterms:created>
  <dcterms:modified xsi:type="dcterms:W3CDTF">2021-01-29T17:31:00Z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